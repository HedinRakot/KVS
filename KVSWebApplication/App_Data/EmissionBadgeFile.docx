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95" w:rsidRPr="00392495" w:rsidRDefault="00EA1740" w:rsidP="00392495">
      <w:pPr>
        <w:ind w:firstLine="708"/>
        <w:rPr>
          <w:lang w:val="en-US"/>
        </w:rPr>
      </w:pPr>
      <w:r>
        <w:rPr>
          <w:lang w:val="en-US"/>
        </w:rPr>
        <w:t>#LicenceNumber</w:t>
      </w:r>
      <w:bookmarkStart w:id="0" w:name="_GoBack"/>
      <w:bookmarkEnd w:id="0"/>
    </w:p>
    <w:p w:rsidR="009A5AB0" w:rsidRDefault="009A5AB0" w:rsidP="00392495"/>
    <w:p w:rsidR="0000069E" w:rsidRPr="0000069E" w:rsidRDefault="0000069E" w:rsidP="00392495">
      <w:pPr>
        <w:rPr>
          <w:rFonts w:asciiTheme="minorHAnsi" w:hAnsiTheme="minorHAnsi"/>
          <w:lang w:val="en-US"/>
        </w:rPr>
      </w:pPr>
      <w:r>
        <w:tab/>
      </w:r>
      <w:r w:rsidR="00001ED7">
        <w:rPr>
          <w:rFonts w:asciiTheme="minorHAnsi" w:hAnsiTheme="minorHAnsi"/>
          <w:lang w:val="en-US"/>
        </w:rPr>
        <w:t>#AdditionalInfo</w:t>
      </w:r>
    </w:p>
    <w:sectPr w:rsidR="0000069E" w:rsidRPr="0000069E" w:rsidSect="00392495">
      <w:headerReference w:type="default" r:id="rId6"/>
      <w:footerReference w:type="default" r:id="rId7"/>
      <w:pgSz w:w="2835" w:h="2835" w:code="9"/>
      <w:pgMar w:top="238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95" w:rsidRDefault="00E96395" w:rsidP="009A5AB0">
      <w:r>
        <w:separator/>
      </w:r>
    </w:p>
  </w:endnote>
  <w:endnote w:type="continuationSeparator" w:id="0">
    <w:p w:rsidR="00E96395" w:rsidRDefault="00E96395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95" w:rsidRDefault="00E96395" w:rsidP="009A5AB0">
      <w:r>
        <w:separator/>
      </w:r>
    </w:p>
  </w:footnote>
  <w:footnote w:type="continuationSeparator" w:id="0">
    <w:p w:rsidR="00E96395" w:rsidRDefault="00E96395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Pr="009A5AB0" w:rsidRDefault="009A5AB0" w:rsidP="009A5AB0">
    <w:pPr>
      <w:jc w:val="right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069E"/>
    <w:rsid w:val="00001ED7"/>
    <w:rsid w:val="00003A7F"/>
    <w:rsid w:val="000138C6"/>
    <w:rsid w:val="00024EA4"/>
    <w:rsid w:val="000409A1"/>
    <w:rsid w:val="000473DE"/>
    <w:rsid w:val="00076573"/>
    <w:rsid w:val="000A521D"/>
    <w:rsid w:val="000B375D"/>
    <w:rsid w:val="000C6D2E"/>
    <w:rsid w:val="000D3490"/>
    <w:rsid w:val="000D3BE7"/>
    <w:rsid w:val="001108B2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A3A33"/>
    <w:rsid w:val="002B65EF"/>
    <w:rsid w:val="002D3E5C"/>
    <w:rsid w:val="002F575A"/>
    <w:rsid w:val="0030272E"/>
    <w:rsid w:val="00313D7E"/>
    <w:rsid w:val="003401CE"/>
    <w:rsid w:val="003612CB"/>
    <w:rsid w:val="00392495"/>
    <w:rsid w:val="003C3F16"/>
    <w:rsid w:val="003D3340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C6D99"/>
    <w:rsid w:val="004F72B6"/>
    <w:rsid w:val="00504B10"/>
    <w:rsid w:val="0052404F"/>
    <w:rsid w:val="00526ECE"/>
    <w:rsid w:val="00537726"/>
    <w:rsid w:val="00541588"/>
    <w:rsid w:val="005541A5"/>
    <w:rsid w:val="005621B3"/>
    <w:rsid w:val="00564503"/>
    <w:rsid w:val="00570B86"/>
    <w:rsid w:val="00581A94"/>
    <w:rsid w:val="00595AC8"/>
    <w:rsid w:val="005F18CF"/>
    <w:rsid w:val="005F6205"/>
    <w:rsid w:val="006119D6"/>
    <w:rsid w:val="00622460"/>
    <w:rsid w:val="00624245"/>
    <w:rsid w:val="00643AA7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C619C"/>
    <w:rsid w:val="007D1367"/>
    <w:rsid w:val="007E0B57"/>
    <w:rsid w:val="007E3581"/>
    <w:rsid w:val="007E6265"/>
    <w:rsid w:val="00830395"/>
    <w:rsid w:val="00835AFD"/>
    <w:rsid w:val="008401DD"/>
    <w:rsid w:val="00850511"/>
    <w:rsid w:val="008568BE"/>
    <w:rsid w:val="008953D8"/>
    <w:rsid w:val="008A786E"/>
    <w:rsid w:val="008B5509"/>
    <w:rsid w:val="008C29CD"/>
    <w:rsid w:val="008F26FE"/>
    <w:rsid w:val="008F431D"/>
    <w:rsid w:val="008F64A8"/>
    <w:rsid w:val="00905C57"/>
    <w:rsid w:val="009168B7"/>
    <w:rsid w:val="00951614"/>
    <w:rsid w:val="00962239"/>
    <w:rsid w:val="00971064"/>
    <w:rsid w:val="00977E44"/>
    <w:rsid w:val="00982A18"/>
    <w:rsid w:val="00985E14"/>
    <w:rsid w:val="00987CD0"/>
    <w:rsid w:val="009A5AB0"/>
    <w:rsid w:val="009A6AB2"/>
    <w:rsid w:val="009C1712"/>
    <w:rsid w:val="009D194C"/>
    <w:rsid w:val="009E5925"/>
    <w:rsid w:val="009E5A07"/>
    <w:rsid w:val="009E7CE7"/>
    <w:rsid w:val="009F3596"/>
    <w:rsid w:val="00A03CDE"/>
    <w:rsid w:val="00A21C12"/>
    <w:rsid w:val="00A266B1"/>
    <w:rsid w:val="00A30C51"/>
    <w:rsid w:val="00A367E4"/>
    <w:rsid w:val="00A37EE3"/>
    <w:rsid w:val="00A63122"/>
    <w:rsid w:val="00A64459"/>
    <w:rsid w:val="00A74340"/>
    <w:rsid w:val="00A84AC0"/>
    <w:rsid w:val="00A930F6"/>
    <w:rsid w:val="00A937EF"/>
    <w:rsid w:val="00AC6CE3"/>
    <w:rsid w:val="00AD1FC6"/>
    <w:rsid w:val="00AE018C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A6D41"/>
    <w:rsid w:val="00CB0AB7"/>
    <w:rsid w:val="00CD313C"/>
    <w:rsid w:val="00D11D56"/>
    <w:rsid w:val="00D809EC"/>
    <w:rsid w:val="00D80FB3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96395"/>
    <w:rsid w:val="00EA1740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150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71</cp:revision>
  <cp:lastPrinted>2015-06-17T17:24:00Z</cp:lastPrinted>
  <dcterms:created xsi:type="dcterms:W3CDTF">2015-07-06T14:26:00Z</dcterms:created>
  <dcterms:modified xsi:type="dcterms:W3CDTF">2015-08-08T11:22:00Z</dcterms:modified>
</cp:coreProperties>
</file>